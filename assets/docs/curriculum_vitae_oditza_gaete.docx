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570FE" w14:textId="3E00B0E2" w:rsidR="00463B72" w:rsidRDefault="00463B72"/>
    <w:tbl>
      <w:tblPr>
        <w:tblStyle w:val="Tablaconcuadrcula"/>
        <w:tblpPr w:leftFromText="141" w:rightFromText="141" w:vertAnchor="text" w:horzAnchor="margin" w:tblpXSpec="right" w:tblpY="-239"/>
        <w:tblOverlap w:val="never"/>
        <w:tblW w:w="32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835" w:type="dxa"/>
          <w:right w:w="432" w:type="dxa"/>
        </w:tblCellMar>
        <w:tblLook w:val="04A0" w:firstRow="1" w:lastRow="0" w:firstColumn="1" w:lastColumn="0" w:noHBand="0" w:noVBand="1"/>
        <w:tblDescription w:val="Diseño de tabla de título"/>
      </w:tblPr>
      <w:tblGrid>
        <w:gridCol w:w="6848"/>
      </w:tblGrid>
      <w:tr w:rsidR="00463B72" w:rsidRPr="00906BEE" w14:paraId="0571B1AC" w14:textId="77777777" w:rsidTr="00EB1F91">
        <w:trPr>
          <w:trHeight w:hRule="exact" w:val="989"/>
        </w:trPr>
        <w:tc>
          <w:tcPr>
            <w:tcW w:w="6847" w:type="dxa"/>
            <w:vAlign w:val="center"/>
          </w:tcPr>
          <w:p w14:paraId="447A1BCE" w14:textId="77777777" w:rsidR="00463B72" w:rsidRPr="00463B72" w:rsidRDefault="00DC1E96" w:rsidP="00463B72">
            <w:pPr>
              <w:pStyle w:val="Ttulo1"/>
              <w:jc w:val="center"/>
              <w:outlineLvl w:val="0"/>
              <w:rPr>
                <w:sz w:val="40"/>
                <w:szCs w:val="22"/>
              </w:rPr>
            </w:pPr>
            <w:sdt>
              <w:sdtPr>
                <w:alias w:val="Escriba su nombre:"/>
                <w:tag w:val="Escriba su nombre:"/>
                <w:id w:val="-296147368"/>
                <w:placeholder>
                  <w:docPart w:val="6D4171527DEC43DB92B72FCA048B6273"/>
                </w:placeholder>
                <w15:appearance w15:val="hidden"/>
              </w:sdtPr>
              <w:sdtEndPr>
                <w:rPr>
                  <w:sz w:val="40"/>
                  <w:szCs w:val="22"/>
                </w:rPr>
              </w:sdtEndPr>
              <w:sdtContent>
                <w:r w:rsidR="00463B72">
                  <w:t xml:space="preserve"> </w:t>
                </w:r>
                <w:r w:rsidR="00463B72" w:rsidRPr="00463B72">
                  <w:rPr>
                    <w:sz w:val="40"/>
                    <w:szCs w:val="22"/>
                  </w:rPr>
                  <w:t>oditza alison gaete sepúlveda</w:t>
                </w:r>
              </w:sdtContent>
            </w:sdt>
          </w:p>
          <w:p w14:paraId="1B8982F5" w14:textId="77777777" w:rsidR="00463B72" w:rsidRPr="00906BEE" w:rsidRDefault="00463B72" w:rsidP="00463B72">
            <w:pPr>
              <w:pStyle w:val="Ttulo2"/>
              <w:outlineLvl w:val="1"/>
            </w:pPr>
            <w:r>
              <w:t xml:space="preserve">ingeniera en informática </w:t>
            </w:r>
          </w:p>
        </w:tc>
      </w:tr>
    </w:tbl>
    <w:p w14:paraId="3B8EB581" w14:textId="77777777" w:rsidR="00463B72" w:rsidRDefault="00463B72"/>
    <w:tbl>
      <w:tblPr>
        <w:tblpPr w:leftFromText="141" w:rightFromText="141" w:horzAnchor="margin" w:tblpY="-448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3E1F2B1D" w14:textId="77777777" w:rsidTr="00EB1F91">
        <w:tc>
          <w:tcPr>
            <w:tcW w:w="3784" w:type="dxa"/>
            <w:tcMar>
              <w:top w:w="504" w:type="dxa"/>
              <w:right w:w="720" w:type="dxa"/>
            </w:tcMar>
          </w:tcPr>
          <w:p w14:paraId="746A1741" w14:textId="3096FE14" w:rsidR="00EB1F91" w:rsidRDefault="00EB1F91" w:rsidP="00EB1F91">
            <w:pPr>
              <w:pStyle w:val="Ttulo3"/>
            </w:pPr>
          </w:p>
          <w:p w14:paraId="2B9E1EF5" w14:textId="6C1660BD" w:rsidR="00EB1F91" w:rsidRDefault="00EB1F91" w:rsidP="00EB1F91">
            <w:pPr>
              <w:pStyle w:val="Ttulo3"/>
            </w:pPr>
          </w:p>
          <w:p w14:paraId="0586B989" w14:textId="169665FE" w:rsidR="00A50939" w:rsidRPr="00906BEE" w:rsidRDefault="00EB1F91" w:rsidP="00EB1F91">
            <w:pPr>
              <w:pStyle w:val="Ttulo3"/>
            </w:pPr>
            <w:r>
              <w:t>datos</w:t>
            </w:r>
          </w:p>
          <w:p w14:paraId="70612006" w14:textId="77777777" w:rsidR="00EB1F91" w:rsidRDefault="00EB1F91" w:rsidP="00EB1F91">
            <w:r>
              <w:t xml:space="preserve">Edad: </w:t>
            </w:r>
          </w:p>
          <w:p w14:paraId="26522E7E" w14:textId="1B10D8FD" w:rsidR="00EB1F91" w:rsidRDefault="00EB1F91" w:rsidP="00EB1F91">
            <w:r>
              <w:t xml:space="preserve">27 años </w:t>
            </w:r>
          </w:p>
          <w:p w14:paraId="2FBA59B9" w14:textId="77777777" w:rsidR="00EB1F91" w:rsidRDefault="00EB1F91" w:rsidP="00EB1F91"/>
          <w:p w14:paraId="092E0E40" w14:textId="22D37C3E" w:rsidR="00463B72" w:rsidRDefault="00463B72" w:rsidP="00EB1F91">
            <w:r>
              <w:t xml:space="preserve">Teléfono: </w:t>
            </w:r>
          </w:p>
          <w:p w14:paraId="3AFEBEC6" w14:textId="0C792CC9" w:rsidR="002C2CDD" w:rsidRDefault="00463B72" w:rsidP="00EB1F91">
            <w:r>
              <w:t>+56982944414</w:t>
            </w:r>
          </w:p>
          <w:p w14:paraId="67526D09" w14:textId="6FB7FE3C" w:rsidR="00463B72" w:rsidRDefault="00463B72" w:rsidP="00EB1F91"/>
          <w:p w14:paraId="00A12608" w14:textId="53DE07C6" w:rsidR="00463B72" w:rsidRDefault="00463B72" w:rsidP="00EB1F91">
            <w:r>
              <w:t>Email:</w:t>
            </w:r>
          </w:p>
          <w:p w14:paraId="07DD22E8" w14:textId="7B333213" w:rsidR="00463B72" w:rsidRDefault="00DC1E96" w:rsidP="00EB1F91">
            <w:pPr>
              <w:rPr>
                <w:rFonts w:ascii="Times New Roman" w:hAnsi="Times New Roman" w:cs="Times New Roman"/>
              </w:rPr>
            </w:pPr>
            <w:hyperlink r:id="rId10" w:history="1">
              <w:r w:rsidR="00A23799" w:rsidRPr="00AF46E2">
                <w:rPr>
                  <w:rStyle w:val="Hipervnculo"/>
                </w:rPr>
                <w:t>alison.gaete.s</w:t>
              </w:r>
              <w:r w:rsidR="00A23799" w:rsidRPr="00AF46E2">
                <w:rPr>
                  <w:rStyle w:val="Hipervnculo"/>
                  <w:rFonts w:ascii="Times New Roman" w:hAnsi="Times New Roman" w:cs="Times New Roman"/>
                </w:rPr>
                <w:t>@gmail.com</w:t>
              </w:r>
            </w:hyperlink>
          </w:p>
          <w:p w14:paraId="2799ED8F" w14:textId="0D563DAD" w:rsidR="00463B72" w:rsidRDefault="00463B72" w:rsidP="00EB1F91">
            <w:pPr>
              <w:rPr>
                <w:rFonts w:ascii="Times New Roman" w:hAnsi="Times New Roman" w:cs="Times New Roman"/>
              </w:rPr>
            </w:pPr>
          </w:p>
          <w:p w14:paraId="4088C1D5" w14:textId="2FDCC1A5" w:rsidR="00463B72" w:rsidRDefault="00463B72" w:rsidP="00EB1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Dirección:</w:t>
            </w:r>
          </w:p>
          <w:p w14:paraId="42FDB607" w14:textId="77DB1F2E" w:rsidR="00463B72" w:rsidRDefault="00463B72" w:rsidP="00EB1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Caupolicán 210, Nacimiento, Chile</w:t>
            </w:r>
          </w:p>
          <w:p w14:paraId="2C482E49" w14:textId="682462AF" w:rsidR="00463B72" w:rsidRDefault="00463B72" w:rsidP="00EB1F91">
            <w:pPr>
              <w:rPr>
                <w:rFonts w:ascii="Times New Roman" w:hAnsi="Times New Roman" w:cs="Times New Roman"/>
              </w:rPr>
            </w:pPr>
          </w:p>
          <w:p w14:paraId="56EACE4E" w14:textId="51F0288F" w:rsidR="00463B72" w:rsidRDefault="00463B72" w:rsidP="00EB1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GitHub:</w:t>
            </w:r>
          </w:p>
          <w:p w14:paraId="1DEA24C0" w14:textId="3535094A" w:rsidR="00463B72" w:rsidRDefault="00DC1E96" w:rsidP="00EB1F91">
            <w:pPr>
              <w:rPr>
                <w:rStyle w:val="Hipervnculo"/>
                <w:rFonts w:ascii="Times New Roman" w:hAnsi="Times New Roman" w:cs="Times New Roman"/>
              </w:rPr>
            </w:pPr>
            <w:hyperlink r:id="rId11" w:history="1">
              <w:r w:rsidR="00463B72" w:rsidRPr="00AF46E2">
                <w:rPr>
                  <w:rStyle w:val="Hipervnculo"/>
                  <w:rFonts w:ascii="Times New Roman" w:hAnsi="Times New Roman" w:cs="Times New Roman"/>
                </w:rPr>
                <w:t>https://github.com/alisongaete/</w:t>
              </w:r>
            </w:hyperlink>
          </w:p>
          <w:p w14:paraId="4EB236D8" w14:textId="77777777" w:rsidR="00EB1F91" w:rsidRDefault="00EB1F91" w:rsidP="00EB1F91">
            <w:pPr>
              <w:rPr>
                <w:rFonts w:ascii="Times New Roman" w:hAnsi="Times New Roman" w:cs="Times New Roman"/>
              </w:rPr>
            </w:pPr>
          </w:p>
          <w:p w14:paraId="76815F77" w14:textId="3F5392F4" w:rsidR="00463B72" w:rsidRDefault="00EB1F91" w:rsidP="00EB1F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web:</w:t>
            </w:r>
          </w:p>
          <w:p w14:paraId="04397C80" w14:textId="0A47D2DC" w:rsidR="00EB1F91" w:rsidRPr="00463B72" w:rsidRDefault="00EB1F91" w:rsidP="00EB1F91">
            <w:pPr>
              <w:rPr>
                <w:rFonts w:ascii="Times New Roman" w:hAnsi="Times New Roman" w:cs="Times New Roman"/>
              </w:rPr>
            </w:pPr>
            <w:hyperlink r:id="rId12" w:history="1">
              <w:r w:rsidRPr="001C764B">
                <w:rPr>
                  <w:rStyle w:val="Hipervnculo"/>
                  <w:rFonts w:ascii="Times New Roman" w:hAnsi="Times New Roman" w:cs="Times New Roman"/>
                </w:rPr>
                <w:t>https://alisongaete.github.io/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E97A9C" w14:textId="4B7AA15F" w:rsidR="002C2CDD" w:rsidRPr="00906BEE" w:rsidRDefault="00463B72" w:rsidP="00EB1F91">
            <w:pPr>
              <w:pStyle w:val="Ttulo3"/>
            </w:pPr>
            <w:r>
              <w:t>Sobre mi</w:t>
            </w:r>
          </w:p>
          <w:p w14:paraId="006DB401" w14:textId="06A1B6B9" w:rsidR="00741125" w:rsidRDefault="00463B72" w:rsidP="00EB1F91">
            <w:r>
              <w:t xml:space="preserve">Soy una persona autodidacta, estoy constantemente realizando cursos y proyectos para practicar mis conocimientos. Me enfoco más </w:t>
            </w:r>
            <w:r w:rsidR="00692B21">
              <w:t>en</w:t>
            </w:r>
            <w:r>
              <w:t xml:space="preserve"> el área del </w:t>
            </w:r>
            <w:proofErr w:type="spellStart"/>
            <w:r>
              <w:t>frontend</w:t>
            </w:r>
            <w:proofErr w:type="spellEnd"/>
            <w:r>
              <w:t xml:space="preserve"> con </w:t>
            </w:r>
            <w:proofErr w:type="spellStart"/>
            <w:r>
              <w:t>VueJs</w:t>
            </w:r>
            <w:proofErr w:type="spellEnd"/>
            <w:r>
              <w:t xml:space="preserve"> o </w:t>
            </w:r>
            <w:proofErr w:type="spellStart"/>
            <w:r>
              <w:t>ReactJs</w:t>
            </w:r>
            <w:proofErr w:type="spellEnd"/>
            <w:r>
              <w:t xml:space="preserve">, y en </w:t>
            </w:r>
            <w:proofErr w:type="spellStart"/>
            <w:r>
              <w:t>backend</w:t>
            </w:r>
            <w:proofErr w:type="spellEnd"/>
            <w:r>
              <w:t xml:space="preserve"> he trabajado haciendo APIS con </w:t>
            </w:r>
            <w:proofErr w:type="spellStart"/>
            <w:r>
              <w:t>NodeJs</w:t>
            </w:r>
            <w:proofErr w:type="spellEnd"/>
            <w:r>
              <w:t>.</w:t>
            </w:r>
          </w:p>
          <w:p w14:paraId="6D1193DA" w14:textId="339C77C6" w:rsidR="00692B21" w:rsidRPr="00906BEE" w:rsidRDefault="00692B21" w:rsidP="00EB1F91"/>
        </w:tc>
        <w:tc>
          <w:tcPr>
            <w:tcW w:w="6738" w:type="dxa"/>
            <w:tcMar>
              <w:top w:w="504" w:type="dxa"/>
              <w:left w:w="0" w:type="dxa"/>
            </w:tcMar>
          </w:tcPr>
          <w:p w14:paraId="4EEB9F26" w14:textId="70F48E1C" w:rsidR="00EB1F91" w:rsidRDefault="00EB1F91" w:rsidP="00EB1F91">
            <w:pPr>
              <w:pStyle w:val="Ttulo3"/>
            </w:pPr>
          </w:p>
          <w:p w14:paraId="5EA32CCF" w14:textId="70FCCB38" w:rsidR="002C2CDD" w:rsidRDefault="002C2CDD" w:rsidP="00EB1F91">
            <w:pPr>
              <w:pStyle w:val="Ttulo3"/>
            </w:pPr>
          </w:p>
          <w:p w14:paraId="2D0D17B5" w14:textId="0BE2003E" w:rsidR="00EB1F91" w:rsidRPr="00906BEE" w:rsidRDefault="00EB1F91" w:rsidP="00EB1F91">
            <w:pPr>
              <w:pStyle w:val="Ttulo3"/>
            </w:pPr>
            <w:r>
              <w:t>Experiencia</w:t>
            </w:r>
          </w:p>
          <w:p w14:paraId="34FADB1D" w14:textId="6ECECFE9" w:rsidR="002C2CDD" w:rsidRPr="00906BEE" w:rsidRDefault="0075706E" w:rsidP="00EB1F91">
            <w:pPr>
              <w:pStyle w:val="Ttulo4"/>
            </w:pPr>
            <w:r>
              <w:t xml:space="preserve">sISTEMA DE REMUNERACIÓNES </w:t>
            </w:r>
            <w:r w:rsidR="002C2CDD" w:rsidRPr="00906BEE">
              <w:rPr>
                <w:lang w:bidi="es-ES"/>
              </w:rPr>
              <w:t xml:space="preserve">• </w:t>
            </w:r>
            <w:r>
              <w:t>2020 (Práctica profesional)</w:t>
            </w:r>
          </w:p>
          <w:p w14:paraId="16B4C02E" w14:textId="07CF9138" w:rsidR="002C2CDD" w:rsidRPr="00906BEE" w:rsidRDefault="0075706E" w:rsidP="00EB1F91">
            <w:r>
              <w:t xml:space="preserve">Proyecto de 3 meses de un sistema de remuneraciones hecho en </w:t>
            </w:r>
            <w:proofErr w:type="spellStart"/>
            <w:r>
              <w:rPr>
                <w:b/>
                <w:bCs/>
              </w:rPr>
              <w:t>Quasar</w:t>
            </w:r>
            <w:proofErr w:type="spellEnd"/>
            <w:r>
              <w:t xml:space="preserve"> y </w:t>
            </w:r>
            <w:proofErr w:type="spellStart"/>
            <w:r w:rsidRPr="0075706E">
              <w:rPr>
                <w:b/>
                <w:bCs/>
              </w:rPr>
              <w:t>Firebase</w:t>
            </w:r>
            <w:proofErr w:type="spellEnd"/>
            <w:r>
              <w:t xml:space="preserve"> para la empresa Comercial Sagat Ltda.</w:t>
            </w:r>
          </w:p>
          <w:p w14:paraId="2C22FF3B" w14:textId="77777777" w:rsidR="002C2CDD" w:rsidRPr="00906BEE" w:rsidRDefault="00DC1E96" w:rsidP="00EB1F9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C2A7686EF5ED415595A91068DEFEDD7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55A6582B" w14:textId="55BF50F9" w:rsidR="002C2CDD" w:rsidRPr="00906BEE" w:rsidRDefault="0075706E" w:rsidP="00EB1F91">
            <w:pPr>
              <w:pStyle w:val="Ttulo4"/>
            </w:pPr>
            <w:r>
              <w:t>Ingeniería en informática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2020</w:t>
            </w:r>
            <w:r w:rsidR="002C2CDD" w:rsidRPr="00906BEE">
              <w:rPr>
                <w:lang w:bidi="es-ES"/>
              </w:rPr>
              <w:t xml:space="preserve"> • </w:t>
            </w:r>
            <w:r>
              <w:t>universidad tecnologica de chile, inacap.</w:t>
            </w:r>
          </w:p>
          <w:p w14:paraId="01349212" w14:textId="3AF73DCF" w:rsidR="0075706E" w:rsidRDefault="0075706E" w:rsidP="00EB1F91">
            <w:pPr>
              <w:pStyle w:val="Prrafodelista"/>
              <w:numPr>
                <w:ilvl w:val="0"/>
                <w:numId w:val="12"/>
              </w:numPr>
            </w:pPr>
            <w:r>
              <w:t xml:space="preserve">1er lugar sede concurso de programación por equipo “Los Genios No Duermen” año 2017 </w:t>
            </w:r>
          </w:p>
          <w:p w14:paraId="69FF4DEF" w14:textId="01204985" w:rsidR="0075706E" w:rsidRDefault="0075706E" w:rsidP="00EB1F91">
            <w:pPr>
              <w:pStyle w:val="Prrafodelista"/>
              <w:numPr>
                <w:ilvl w:val="0"/>
                <w:numId w:val="12"/>
              </w:numPr>
            </w:pPr>
            <w:r>
              <w:t xml:space="preserve">Participante en equipo de desarrollo proyecto AIRE con vinculación con el medio, desempeñándome como desarrolladora </w:t>
            </w:r>
            <w:proofErr w:type="spellStart"/>
            <w:r>
              <w:t>Frontend</w:t>
            </w:r>
            <w:proofErr w:type="spellEnd"/>
            <w:r>
              <w:t xml:space="preserve"> (</w:t>
            </w:r>
            <w:proofErr w:type="spellStart"/>
            <w:r w:rsidR="00584269">
              <w:rPr>
                <w:b/>
                <w:bCs/>
              </w:rPr>
              <w:t>Vue</w:t>
            </w:r>
            <w:proofErr w:type="spellEnd"/>
            <w:r>
              <w:rPr>
                <w:b/>
                <w:bCs/>
              </w:rPr>
              <w:t xml:space="preserve"> JS</w:t>
            </w:r>
            <w:r>
              <w:t xml:space="preserve">) y </w:t>
            </w:r>
            <w:proofErr w:type="spellStart"/>
            <w:r>
              <w:t>Backend</w:t>
            </w:r>
            <w:proofErr w:type="spellEnd"/>
            <w:r>
              <w:t xml:space="preserve"> (</w:t>
            </w:r>
            <w:r w:rsidRPr="0075706E">
              <w:rPr>
                <w:b/>
                <w:bCs/>
              </w:rPr>
              <w:t>NodeJS</w:t>
            </w:r>
            <w:r>
              <w:t>)</w:t>
            </w:r>
            <w:r w:rsidR="00EB1F91">
              <w:t xml:space="preserve"> año 2019</w:t>
            </w:r>
            <w:r>
              <w:t xml:space="preserve"> </w:t>
            </w:r>
          </w:p>
          <w:p w14:paraId="0D73050A" w14:textId="51FA7C56" w:rsidR="002C2CDD" w:rsidRPr="00906BEE" w:rsidRDefault="0075706E" w:rsidP="00EB1F91">
            <w:pPr>
              <w:pStyle w:val="Ttulo3"/>
            </w:pPr>
            <w:r>
              <w:t>cursos y proyectos</w:t>
            </w:r>
          </w:p>
          <w:p w14:paraId="246A502E" w14:textId="18CBE072" w:rsidR="0075706E" w:rsidRPr="00906BEE" w:rsidRDefault="0075706E" w:rsidP="00EB1F91">
            <w:pPr>
              <w:pStyle w:val="Ttulo4"/>
            </w:pPr>
            <w:r>
              <w:t>carrera de arquitectura frontend</w:t>
            </w:r>
            <w:r w:rsidRPr="00906BEE">
              <w:rPr>
                <w:lang w:bidi="es-ES"/>
              </w:rPr>
              <w:t xml:space="preserve"> • </w:t>
            </w:r>
            <w:r>
              <w:t>2020</w:t>
            </w:r>
            <w:r w:rsidRPr="00906BEE">
              <w:rPr>
                <w:lang w:bidi="es-ES"/>
              </w:rPr>
              <w:t xml:space="preserve"> • </w:t>
            </w:r>
            <w:r>
              <w:t>platzi</w:t>
            </w:r>
          </w:p>
          <w:p w14:paraId="0965B124" w14:textId="1180CCD5" w:rsidR="00741125" w:rsidRDefault="0075706E" w:rsidP="00EB1F91">
            <w:r>
              <w:t xml:space="preserve">Carrera compuesta por 21 cursos, incluyendo HTML y CSS, 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  <w:r>
              <w:t xml:space="preserve">, jQuery, Preprocesadores CSS, Bootstrap, </w:t>
            </w:r>
            <w:proofErr w:type="spellStart"/>
            <w:r>
              <w:t>Foundation</w:t>
            </w:r>
            <w:proofErr w:type="spellEnd"/>
            <w:r>
              <w:t>, React.js y Optimización de carga de sitios web.</w:t>
            </w:r>
          </w:p>
          <w:p w14:paraId="153EB5D6" w14:textId="2BE9FC4B" w:rsidR="0075706E" w:rsidRDefault="0075706E" w:rsidP="00EB1F91"/>
          <w:p w14:paraId="4F24D486" w14:textId="2842F7C0" w:rsidR="0075706E" w:rsidRDefault="0075706E" w:rsidP="00EB1F91">
            <w:pPr>
              <w:pStyle w:val="Ttulo4"/>
              <w:rPr>
                <w:lang w:bidi="es-ES"/>
              </w:rPr>
            </w:pPr>
            <w:r>
              <w:t>mini-proyecto lectura de api con react hooks</w:t>
            </w:r>
            <w:r w:rsidRPr="00906BEE">
              <w:rPr>
                <w:lang w:bidi="es-ES"/>
              </w:rPr>
              <w:t xml:space="preserve"> • </w:t>
            </w:r>
            <w:r>
              <w:t>2021</w:t>
            </w:r>
            <w:r w:rsidRPr="00906BEE">
              <w:rPr>
                <w:lang w:bidi="es-ES"/>
              </w:rPr>
              <w:t xml:space="preserve"> </w:t>
            </w:r>
          </w:p>
          <w:p w14:paraId="452BE0D8" w14:textId="27E3BF8C" w:rsidR="0075706E" w:rsidRDefault="0075706E" w:rsidP="00EB1F91">
            <w:r>
              <w:t xml:space="preserve">Proyecto final para un curso de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Hooks</w:t>
            </w:r>
            <w:proofErr w:type="spellEnd"/>
            <w:r>
              <w:t xml:space="preserve"> </w:t>
            </w:r>
            <w:r w:rsidR="00463B72">
              <w:t xml:space="preserve">impartido por </w:t>
            </w:r>
            <w:proofErr w:type="spellStart"/>
            <w:r w:rsidR="00463B72">
              <w:t>Platzi</w:t>
            </w:r>
            <w:proofErr w:type="spellEnd"/>
            <w:r w:rsidR="00463B72">
              <w:t>.</w:t>
            </w:r>
          </w:p>
          <w:p w14:paraId="6CF2CD44" w14:textId="0ADCD864" w:rsidR="00463B72" w:rsidRDefault="00463B72" w:rsidP="00EB1F91">
            <w:r>
              <w:t xml:space="preserve">Se puede visualizar el proyecto en </w:t>
            </w:r>
            <w:hyperlink r:id="rId13" w:history="1">
              <w:r w:rsidRPr="00AF46E2">
                <w:rPr>
                  <w:rStyle w:val="Hipervnculo"/>
                </w:rPr>
                <w:t>https://alisongaete.github.io/curso-react/</w:t>
              </w:r>
            </w:hyperlink>
          </w:p>
          <w:p w14:paraId="53D46EE8" w14:textId="5050750C" w:rsidR="00463B72" w:rsidRDefault="00463B72" w:rsidP="00EB1F91">
            <w:r>
              <w:t xml:space="preserve">Y el repositorio se encuentra en </w:t>
            </w:r>
          </w:p>
          <w:p w14:paraId="39A740C0" w14:textId="322F2167" w:rsidR="00463B72" w:rsidRDefault="00DC1E96" w:rsidP="00EB1F91">
            <w:pPr>
              <w:rPr>
                <w:rStyle w:val="Hipervnculo"/>
              </w:rPr>
            </w:pPr>
            <w:hyperlink r:id="rId14" w:history="1">
              <w:r w:rsidR="00463B72" w:rsidRPr="00AF46E2">
                <w:rPr>
                  <w:rStyle w:val="Hipervnculo"/>
                </w:rPr>
                <w:t>https://github.com/alisongaete/curso-react</w:t>
              </w:r>
            </w:hyperlink>
          </w:p>
          <w:p w14:paraId="552140B6" w14:textId="77BD919D" w:rsidR="00EB1F91" w:rsidRDefault="00EB1F91" w:rsidP="00EB1F91">
            <w:pPr>
              <w:rPr>
                <w:rStyle w:val="Hipervnculo"/>
              </w:rPr>
            </w:pPr>
          </w:p>
          <w:p w14:paraId="39BD592C" w14:textId="4AD70131" w:rsidR="00EB1F91" w:rsidRDefault="00EB1F91" w:rsidP="00EB1F91">
            <w:pPr>
              <w:pStyle w:val="Ttulo4"/>
              <w:rPr>
                <w:lang w:bidi="es-ES"/>
              </w:rPr>
            </w:pPr>
            <w:r>
              <w:t xml:space="preserve">mini-proyecto lectura de api con </w:t>
            </w:r>
            <w:r>
              <w:t>VUEjs</w:t>
            </w:r>
            <w:r w:rsidRPr="00906BEE">
              <w:rPr>
                <w:lang w:bidi="es-ES"/>
              </w:rPr>
              <w:t xml:space="preserve"> • </w:t>
            </w:r>
            <w:r>
              <w:t>202</w:t>
            </w:r>
            <w:r>
              <w:t>0</w:t>
            </w:r>
            <w:r w:rsidRPr="00906BEE">
              <w:rPr>
                <w:lang w:bidi="es-ES"/>
              </w:rPr>
              <w:t xml:space="preserve"> </w:t>
            </w:r>
          </w:p>
          <w:p w14:paraId="3012BB96" w14:textId="07D637BD" w:rsidR="00EB1F91" w:rsidRDefault="00EB1F91" w:rsidP="00EB1F91">
            <w:r>
              <w:t xml:space="preserve">Proyecto final para un curso de </w:t>
            </w:r>
            <w:proofErr w:type="spellStart"/>
            <w:r>
              <w:t>Vue</w:t>
            </w:r>
            <w:proofErr w:type="spellEnd"/>
            <w:r>
              <w:t xml:space="preserve"> JS</w:t>
            </w:r>
            <w:r>
              <w:t xml:space="preserve"> impartido por </w:t>
            </w:r>
            <w:proofErr w:type="spellStart"/>
            <w:r>
              <w:t>Platzi</w:t>
            </w:r>
            <w:proofErr w:type="spellEnd"/>
            <w:r>
              <w:t>.</w:t>
            </w:r>
          </w:p>
          <w:p w14:paraId="3E8836A3" w14:textId="1749549D" w:rsidR="00EB1F91" w:rsidRDefault="00EB1F91" w:rsidP="00EB1F91">
            <w:r>
              <w:t>Se puede visualizar el proyecto en</w:t>
            </w:r>
          </w:p>
          <w:p w14:paraId="7708FE9C" w14:textId="2BBA6C56" w:rsidR="00EB1F91" w:rsidRDefault="00EB1F91" w:rsidP="00EB1F91">
            <w:hyperlink r:id="rId15" w:history="1">
              <w:r w:rsidRPr="001C764B">
                <w:rPr>
                  <w:rStyle w:val="Hipervnculo"/>
                </w:rPr>
                <w:t>https://alisongaete.github.io/vue-pokeapi/</w:t>
              </w:r>
            </w:hyperlink>
          </w:p>
          <w:p w14:paraId="4EEA425A" w14:textId="572D1199" w:rsidR="00EB1F91" w:rsidRDefault="00EB1F91" w:rsidP="00EB1F91">
            <w:r>
              <w:t xml:space="preserve">Y el repositorio se encuentra en </w:t>
            </w:r>
          </w:p>
          <w:p w14:paraId="0C0060A6" w14:textId="34375B4F" w:rsidR="00EB1F91" w:rsidRDefault="00EB1F91" w:rsidP="00EB1F91">
            <w:pPr>
              <w:rPr>
                <w:rStyle w:val="Hipervnculo"/>
              </w:rPr>
            </w:pPr>
            <w:hyperlink r:id="rId16" w:history="1">
              <w:r w:rsidRPr="00AF46E2">
                <w:rPr>
                  <w:rStyle w:val="Hipervnculo"/>
                </w:rPr>
                <w:t>https://github.com/alisongaete/</w:t>
              </w:r>
              <w:r w:rsidRPr="006D7ED7">
                <w:t xml:space="preserve"> </w:t>
              </w:r>
              <w:proofErr w:type="spellStart"/>
              <w:r w:rsidRPr="00EB1F91">
                <w:rPr>
                  <w:rStyle w:val="Hipervnculo"/>
                </w:rPr>
                <w:t>vue-pokeapi</w:t>
              </w:r>
              <w:proofErr w:type="spellEnd"/>
              <w:r w:rsidRPr="00EB1F91">
                <w:rPr>
                  <w:rStyle w:val="Hipervnculo"/>
                </w:rPr>
                <w:t xml:space="preserve"> </w:t>
              </w:r>
            </w:hyperlink>
          </w:p>
          <w:p w14:paraId="1B560AD5" w14:textId="77777777" w:rsidR="00EB1F91" w:rsidRDefault="00EB1F91" w:rsidP="00EB1F91">
            <w:pPr>
              <w:rPr>
                <w:rStyle w:val="Hipervnculo"/>
              </w:rPr>
            </w:pPr>
          </w:p>
          <w:p w14:paraId="12B6D4CA" w14:textId="1383753B" w:rsidR="00EB1F91" w:rsidRDefault="00EB1F91" w:rsidP="00EB1F91">
            <w:pPr>
              <w:rPr>
                <w:rStyle w:val="Hipervnculo"/>
              </w:rPr>
            </w:pPr>
          </w:p>
          <w:p w14:paraId="18A58FFE" w14:textId="539BCA0D" w:rsidR="00EB1F91" w:rsidRDefault="00EB1F91" w:rsidP="00EB1F91">
            <w:pPr>
              <w:rPr>
                <w:rStyle w:val="Hipervnculo"/>
              </w:rPr>
            </w:pPr>
          </w:p>
          <w:p w14:paraId="4F8F0235" w14:textId="2291D46C" w:rsidR="00EB1F91" w:rsidRDefault="00EB1F91" w:rsidP="00EB1F91"/>
          <w:p w14:paraId="4A809AC5" w14:textId="24C0ACBE" w:rsidR="0075706E" w:rsidRDefault="0075706E" w:rsidP="00EB1F91"/>
          <w:p w14:paraId="1094F8F3" w14:textId="5B954ADC" w:rsidR="0075706E" w:rsidRPr="00906BEE" w:rsidRDefault="0075706E" w:rsidP="00EB1F91"/>
        </w:tc>
      </w:tr>
    </w:tbl>
    <w:p w14:paraId="5BF581EF" w14:textId="77777777" w:rsidR="00C62C50" w:rsidRDefault="00C62C50" w:rsidP="00826A10"/>
    <w:sectPr w:rsidR="00C62C50" w:rsidSect="00EB1F91">
      <w:headerReference w:type="default" r:id="rId17"/>
      <w:footerReference w:type="default" r:id="rId18"/>
      <w:footerReference w:type="first" r:id="rId19"/>
      <w:pgSz w:w="11906" w:h="16838" w:code="9"/>
      <w:pgMar w:top="284" w:right="692" w:bottom="993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19BCD" w14:textId="77777777" w:rsidR="00DC1E96" w:rsidRDefault="00DC1E96" w:rsidP="00713050">
      <w:pPr>
        <w:spacing w:line="240" w:lineRule="auto"/>
      </w:pPr>
      <w:r>
        <w:separator/>
      </w:r>
    </w:p>
  </w:endnote>
  <w:endnote w:type="continuationSeparator" w:id="0">
    <w:p w14:paraId="5CB455C4" w14:textId="77777777" w:rsidR="00DC1E96" w:rsidRDefault="00DC1E9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1EF9583D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DF7C96B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26D13215" wp14:editId="427B1EC1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3CE3E0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Se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GaDU&#10;nl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F6E9F5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857A4C3" wp14:editId="25588DBB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BB4F55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Qm/zS2EgAALGUAAA4AAAAAAAAAAAAA&#10;AAAALgIAAGRycy9lMm9Eb2MueG1sUEsBAi0AFAAGAAgAAAAhAGhHG9DYAAAAAwEAAA8AAAAAAAAA&#10;AAAAAAAAEBUAAGRycy9kb3ducmV2LnhtbFBLBQYAAAAABAAEAPMAAAAVFgAAAAA=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7A3EE9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5141FDF3" wp14:editId="6BB823E6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033597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DfGnik/EQAAyF0AAA4AAAAAAAAAAAAAAAAALgIAAGRycy9lMm9Eb2MueG1sUEsBAi0AFAAGAAgA&#10;AAAhAGhHG9DYAAAAAwEAAA8AAAAAAAAAAAAAAAAAmRMAAGRycy9kb3ducmV2LnhtbFBLBQYAAAAA&#10;BAAEAPMAAACeFAAAAAA=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CC417F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246197B" wp14:editId="264C3EF4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40CA00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le3QdKz4xwEnKkuiYOOcxBw9TrOgTxBOk5CwBPtOQny9O05DbKf3HssiGur5zzITnzPaZAXfs95&#10;kCOMntMg70o950EOf3pOg7xl9pyGQGyWcxrkDV3lnIdQ6MiJCBw4mBlsqsuBrco5F4ETEb4kEyhG&#10;3SrnbARObJVzPpTk8Kic8xHwKKAiGx+PV5BJmjMgw84lRdafjjYrgncZEmOUyaIkyWk8U5qKUiRI&#10;Yb13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+f16mmVoV79gb4Dr3G4kGvp3mZPqH5SQS3b&#10;2Tf0ycP4cft+1JgL+Zjkzmr76aI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jv/bmcgRAAD9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54FCFBD2" w14:textId="77777777" w:rsidTr="00826A10">
      <w:sdt>
        <w:sdtPr>
          <w:id w:val="2059505472"/>
          <w:placeholder>
            <w:docPart w:val="33DB04F9A435448AA0B8CA997CA21C11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EBAF15A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placeholder>
            <w:docPart w:val="75BBEE335FA240259AC889B13BDD598A"/>
          </w:placeholder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44C9F7B1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3300DA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35889D0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557ECF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A49FA" w14:textId="77777777" w:rsidR="00217980" w:rsidRDefault="00217980" w:rsidP="00463B72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813C7" w14:textId="77777777" w:rsidR="00DC1E96" w:rsidRDefault="00DC1E96" w:rsidP="00713050">
      <w:pPr>
        <w:spacing w:line="240" w:lineRule="auto"/>
      </w:pPr>
      <w:r>
        <w:separator/>
      </w:r>
    </w:p>
  </w:footnote>
  <w:footnote w:type="continuationSeparator" w:id="0">
    <w:p w14:paraId="62149980" w14:textId="77777777" w:rsidR="00DC1E96" w:rsidRDefault="00DC1E9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0CA0952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4C307AEB" w14:textId="77777777" w:rsidR="00826A10" w:rsidRPr="00906BEE" w:rsidRDefault="00DC1E96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7AE859B1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74E271C5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EC5D0B7" w14:textId="77777777" w:rsidR="001A5CA9" w:rsidRPr="009B3C40" w:rsidRDefault="00DC1E96" w:rsidP="001A5CA9">
                <w:pPr>
                  <w:pStyle w:val="Ttulo1"/>
                  <w:outlineLvl w:val="0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2BCCD94E86E9466DAE24BD7DF327566C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45E4C83C" w14:textId="77777777" w:rsidR="001A5CA9" w:rsidRDefault="001A5CA9" w:rsidP="001A5CA9">
                <w:pPr>
                  <w:pStyle w:val="Ttulo2"/>
                  <w:outlineLvl w:val="1"/>
                </w:pPr>
              </w:p>
            </w:tc>
          </w:tr>
        </w:tbl>
        <w:p w14:paraId="2E3399D0" w14:textId="77777777" w:rsidR="001A5CA9" w:rsidRPr="00F207C0" w:rsidRDefault="001A5CA9" w:rsidP="001A5CA9"/>
      </w:tc>
    </w:tr>
  </w:tbl>
  <w:p w14:paraId="0786FC25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C39397" wp14:editId="4001F999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A2245B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BE6B21"/>
    <w:multiLevelType w:val="hybridMultilevel"/>
    <w:tmpl w:val="2300FF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A54D5"/>
    <w:multiLevelType w:val="hybridMultilevel"/>
    <w:tmpl w:val="29DAE3D4"/>
    <w:lvl w:ilvl="0" w:tplc="84FAD21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6E"/>
    <w:rsid w:val="00041A01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27BC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2F7A42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63B72"/>
    <w:rsid w:val="004717C5"/>
    <w:rsid w:val="004A24CC"/>
    <w:rsid w:val="00523479"/>
    <w:rsid w:val="00543DB7"/>
    <w:rsid w:val="005729B0"/>
    <w:rsid w:val="00583E4F"/>
    <w:rsid w:val="00584269"/>
    <w:rsid w:val="00641630"/>
    <w:rsid w:val="00684488"/>
    <w:rsid w:val="00692B21"/>
    <w:rsid w:val="006A3CE7"/>
    <w:rsid w:val="006A7746"/>
    <w:rsid w:val="006C4C50"/>
    <w:rsid w:val="006D76B1"/>
    <w:rsid w:val="00713050"/>
    <w:rsid w:val="00741125"/>
    <w:rsid w:val="00746F7F"/>
    <w:rsid w:val="007569C1"/>
    <w:rsid w:val="0075706E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1A70"/>
    <w:rsid w:val="009F7AD9"/>
    <w:rsid w:val="00A23799"/>
    <w:rsid w:val="00A42540"/>
    <w:rsid w:val="00A50939"/>
    <w:rsid w:val="00A83413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C1E96"/>
    <w:rsid w:val="00DD3CF6"/>
    <w:rsid w:val="00DD6416"/>
    <w:rsid w:val="00DF4E0A"/>
    <w:rsid w:val="00E02DCD"/>
    <w:rsid w:val="00E12C60"/>
    <w:rsid w:val="00E22E87"/>
    <w:rsid w:val="00E57630"/>
    <w:rsid w:val="00E86C2B"/>
    <w:rsid w:val="00EB1F91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5FE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46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lisongaete.github.io/curso-react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alisongaete.github.i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isongaete/curso-reac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lisongaete/" TargetMode="External"/><Relationship Id="rId5" Type="http://schemas.openxmlformats.org/officeDocument/2006/relationships/styles" Target="styles.xml"/><Relationship Id="rId15" Type="http://schemas.openxmlformats.org/officeDocument/2006/relationships/hyperlink" Target="https://alisongaete.github.io/vue-pokeapi/" TargetMode="External"/><Relationship Id="rId10" Type="http://schemas.openxmlformats.org/officeDocument/2006/relationships/hyperlink" Target="mailto:alison.gaete.s@gmail.com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alisongaete/curso-react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on\AppData\Local\Microsoft\Office\16.0\DTS\es-ES%7b80A71685-1101-49F7-97F9-540548C062A2%7d\%7b003877DB-2811-4B15-9005-2B2633C7B58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A7686EF5ED415595A91068DEFED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C18E-4CB9-4F89-9B30-286BB5C8F686}"/>
      </w:docPartPr>
      <w:docPartBody>
        <w:p w:rsidR="009F6F97" w:rsidRDefault="00157D41">
          <w:pPr>
            <w:pStyle w:val="C2A7686EF5ED415595A91068DEFEDD75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2BCCD94E86E9466DAE24BD7DF327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92EA8-B2E6-4C0F-B7B0-CA54673091F4}"/>
      </w:docPartPr>
      <w:docPartBody>
        <w:p w:rsidR="009F6F97" w:rsidRDefault="00157D41">
          <w:pPr>
            <w:pStyle w:val="2BCCD94E86E9466DAE24BD7DF327566C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6D4171527DEC43DB92B72FCA048B6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46342-B108-4B13-97DB-A6C54381B48D}"/>
      </w:docPartPr>
      <w:docPartBody>
        <w:p w:rsidR="009F6F97" w:rsidRDefault="004D7337" w:rsidP="004D7337">
          <w:pPr>
            <w:pStyle w:val="6D4171527DEC43DB92B72FCA048B627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33DB04F9A435448AA0B8CA997CA2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83BD2-5994-42F4-AB4B-D38EAEC1CC90}"/>
      </w:docPartPr>
      <w:docPartBody>
        <w:p w:rsidR="009F6F97" w:rsidRDefault="004D7337" w:rsidP="004D7337">
          <w:pPr>
            <w:pStyle w:val="33DB04F9A435448AA0B8CA997CA21C11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75BBEE335FA240259AC889B13BDD5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4CEB2-E830-4E66-BDB9-FAE80E1E14C4}"/>
      </w:docPartPr>
      <w:docPartBody>
        <w:p w:rsidR="009F6F97" w:rsidRDefault="004D7337" w:rsidP="004D7337">
          <w:pPr>
            <w:pStyle w:val="75BBEE335FA240259AC889B13BDD598A"/>
          </w:pPr>
          <w:r w:rsidRPr="00906BEE">
            <w:rPr>
              <w:lang w:bidi="es-ES"/>
            </w:rPr>
            <w:t>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37"/>
    <w:rsid w:val="00157D41"/>
    <w:rsid w:val="004A14A0"/>
    <w:rsid w:val="004D7337"/>
    <w:rsid w:val="009F6F97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9200E3DF10B4E9084EF073B786D360E">
    <w:name w:val="59200E3DF10B4E9084EF073B786D360E"/>
  </w:style>
  <w:style w:type="paragraph" w:customStyle="1" w:styleId="C2A7686EF5ED415595A91068DEFEDD75">
    <w:name w:val="C2A7686EF5ED415595A91068DEFEDD75"/>
  </w:style>
  <w:style w:type="paragraph" w:customStyle="1" w:styleId="2BCCD94E86E9466DAE24BD7DF327566C">
    <w:name w:val="2BCCD94E86E9466DAE24BD7DF327566C"/>
  </w:style>
  <w:style w:type="paragraph" w:customStyle="1" w:styleId="6D4171527DEC43DB92B72FCA048B6273">
    <w:name w:val="6D4171527DEC43DB92B72FCA048B6273"/>
    <w:rsid w:val="004D7337"/>
  </w:style>
  <w:style w:type="paragraph" w:customStyle="1" w:styleId="33DB04F9A435448AA0B8CA997CA21C11">
    <w:name w:val="33DB04F9A435448AA0B8CA997CA21C11"/>
    <w:rsid w:val="004D7337"/>
  </w:style>
  <w:style w:type="paragraph" w:customStyle="1" w:styleId="75BBEE335FA240259AC889B13BDD598A">
    <w:name w:val="75BBEE335FA240259AC889B13BDD598A"/>
    <w:rsid w:val="004D7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{003877DB-2811-4B15-9005-2B2633C7B581}tf16392716_win32.dotx</Template>
  <TotalTime>0</TotalTime>
  <Pages>1</Pages>
  <Words>341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2021-03-21T05:01:00Z</dcterms:created>
  <dcterms:modified xsi:type="dcterms:W3CDTF">2021-03-21T05:01:00Z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